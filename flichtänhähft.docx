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9D3" w:rsidRDefault="00B279D3" w:rsidP="001331C0">
      <w:r>
        <w:t>//FORMATIEREN KOMMT SPÄTER</w:t>
      </w:r>
    </w:p>
    <w:p w:rsidR="00F32FE1" w:rsidRDefault="00FE39F9" w:rsidP="001331C0">
      <w:pPr>
        <w:pStyle w:val="berschrift1"/>
      </w:pPr>
      <w:r>
        <w:t>Aufgabenstellung Einführung</w:t>
      </w:r>
      <w:r w:rsidR="00F32FE1">
        <w:t xml:space="preserve">  </w:t>
      </w:r>
    </w:p>
    <w:p w:rsidR="00D67ABE" w:rsidRPr="002139B2" w:rsidRDefault="00AA1503" w:rsidP="00704144">
      <w:pPr>
        <w:rPr>
          <w:color w:val="FF0000"/>
        </w:rPr>
      </w:pPr>
      <w:proofErr w:type="spellStart"/>
      <w:r>
        <w:t>Spaceshooter</w:t>
      </w:r>
      <w:proofErr w:type="spellEnd"/>
      <w:r>
        <w:t xml:space="preserve"> stellt ein in Java [</w:t>
      </w:r>
      <w:proofErr w:type="spellStart"/>
      <w:r>
        <w:t>android</w:t>
      </w:r>
      <w:proofErr w:type="spellEnd"/>
      <w:r>
        <w:t>/FX] programmiertes endloses,2D/2.5D „</w:t>
      </w:r>
      <w:proofErr w:type="spellStart"/>
      <w:r>
        <w:t>Shoot’em</w:t>
      </w:r>
      <w:proofErr w:type="spellEnd"/>
      <w:r>
        <w:t xml:space="preserve"> Up“ dar. Dieses Spiel dient als Lösungsansatz zu der gegebenen Aufgabenstellung, ein Spiel zu planen und zu realisieren</w:t>
      </w:r>
      <w:r w:rsidR="00D31740">
        <w:t xml:space="preserve"> im Umfang einer Projektarbeit des </w:t>
      </w:r>
      <w:proofErr w:type="spellStart"/>
      <w:r w:rsidR="00D31740">
        <w:t>b.i.b</w:t>
      </w:r>
      <w:proofErr w:type="spellEnd"/>
      <w:r w:rsidR="00D31740">
        <w:t>. International College.</w:t>
      </w:r>
      <w:r w:rsidR="00156F0C">
        <w:t xml:space="preserve"> </w:t>
      </w:r>
      <w:r w:rsidR="00156F0C" w:rsidRPr="00BE1002">
        <w:t>Hier und im Folgenden w</w:t>
      </w:r>
      <w:r w:rsidR="00FF06F0" w:rsidRPr="00BE1002">
        <w:t>erden</w:t>
      </w:r>
      <w:r w:rsidR="00156F0C" w:rsidRPr="00BE1002">
        <w:t xml:space="preserve"> mit </w:t>
      </w:r>
      <w:r w:rsidR="00156F0C" w:rsidRPr="00BE1002">
        <w:rPr>
          <w:i/>
        </w:rPr>
        <w:t xml:space="preserve">Benutzer </w:t>
      </w:r>
      <w:r w:rsidR="00156F0C" w:rsidRPr="00BE1002">
        <w:t xml:space="preserve">sowohl weibliche als auch männliche </w:t>
      </w:r>
      <w:r w:rsidR="0069320C" w:rsidRPr="00BE1002">
        <w:t>Personen bezeichnet.</w:t>
      </w:r>
      <w:r w:rsidR="00BE1002">
        <w:t xml:space="preserve"> </w:t>
      </w:r>
      <w:r w:rsidR="00D02358" w:rsidRPr="00BE1002">
        <w:t>„</w:t>
      </w:r>
      <w:proofErr w:type="spellStart"/>
      <w:r w:rsidR="00D02358">
        <w:t>Spaceshooter</w:t>
      </w:r>
      <w:proofErr w:type="spellEnd"/>
      <w:r w:rsidR="00D02358">
        <w:t>“ dient als Testprojekt und soll den Mitwirkenden erste Eindrücke der</w:t>
      </w:r>
      <w:r w:rsidR="00C16440">
        <w:t xml:space="preserve"> </w:t>
      </w:r>
      <w:r w:rsidR="00D02358">
        <w:t>Anwendungsentwicklung</w:t>
      </w:r>
      <w:r w:rsidR="0063557B">
        <w:t>/Spieleentwicklung</w:t>
      </w:r>
      <w:r w:rsidR="00D02358">
        <w:t xml:space="preserve"> schaffen.</w:t>
      </w:r>
      <w:r w:rsidR="00D67ABE">
        <w:t xml:space="preserve"> </w:t>
      </w:r>
      <w:r w:rsidR="00C16440">
        <w:t xml:space="preserve">Bestenfalls bietet die Aufgabe eine solide Basis für das </w:t>
      </w:r>
      <w:proofErr w:type="gramStart"/>
      <w:r w:rsidR="00C16440">
        <w:t>darauf folgende</w:t>
      </w:r>
      <w:proofErr w:type="gramEnd"/>
      <w:r w:rsidR="00C16440">
        <w:t xml:space="preserve"> Spielprojekt, da die Mitwirkenden Prozedere übernehmen oder verbessern können.</w:t>
      </w:r>
      <w:r w:rsidR="00B449C9">
        <w:t xml:space="preserve"> Das Spiel lässt den Benutzer in ein Universum voller Gegner eintauchen, in welcher dieser so lange überleben muss wie möglich. Desto länger der Benutzer überlebt, desto mehr Punkte kann dieser sammeln. </w:t>
      </w:r>
      <w:r w:rsidR="00E02631">
        <w:t>Wenn der Benutzer eine bestimmte Zeit überlebt hat kommen neue Gefahren</w:t>
      </w:r>
      <w:r w:rsidR="00CE0A3B">
        <w:t xml:space="preserve"> </w:t>
      </w:r>
      <w:r w:rsidR="00E02631">
        <w:t>in Form von Bossgegnern oder schwereren Gegnern auf ihn zu.</w:t>
      </w:r>
      <w:r w:rsidR="00D2272E">
        <w:t xml:space="preserve"> Abhängig von den erreichten Punktzahlen wird der Benutzer nach dem spielen mit einer „In Game“-Währung belohnt</w:t>
      </w:r>
      <w:r w:rsidR="00A91B53">
        <w:t>.</w:t>
      </w:r>
      <w:r w:rsidR="00E924F8">
        <w:t xml:space="preserve"> Diese Währung kann der Benutzer in seinem Hangar für sein Schiff ausgeben um verbesserte Waffen, Motoren oder verschiedene Farben zu erlangen.</w:t>
      </w:r>
      <w:r w:rsidR="004A2F56">
        <w:t xml:space="preserve"> Wenn das Schiff des Benutzers keine Leben mehr hat, wird die Punktanzahl auch in eine </w:t>
      </w:r>
      <w:proofErr w:type="spellStart"/>
      <w:r w:rsidR="004A2F56">
        <w:t>Highscoreliste</w:t>
      </w:r>
      <w:proofErr w:type="spellEnd"/>
      <w:r w:rsidR="004A2F56">
        <w:t xml:space="preserve"> eingetragen.</w:t>
      </w:r>
      <w:r w:rsidR="00D17E1D">
        <w:t xml:space="preserve"> </w:t>
      </w:r>
      <w:r w:rsidR="00D2272E">
        <w:t xml:space="preserve"> </w:t>
      </w:r>
    </w:p>
    <w:p w:rsidR="00FE39F9" w:rsidRDefault="00FE39F9" w:rsidP="001331C0">
      <w:pPr>
        <w:pStyle w:val="berschrift1"/>
      </w:pPr>
      <w:r>
        <w:t>Produktumgebung</w:t>
      </w:r>
    </w:p>
    <w:p w:rsidR="00FE39F9" w:rsidRDefault="00FE39F9" w:rsidP="00B8054C">
      <w:pPr>
        <w:pStyle w:val="berschrift2"/>
        <w:numPr>
          <w:ilvl w:val="1"/>
          <w:numId w:val="2"/>
        </w:numPr>
      </w:pPr>
      <w:r>
        <w:t>Anwendungsbereiche</w:t>
      </w:r>
    </w:p>
    <w:p w:rsidR="00B8054C" w:rsidRPr="00B8054C" w:rsidRDefault="00B8054C" w:rsidP="00B8054C">
      <w:r>
        <w:t>Geplante Anwendungsbereiche: EINGESCHRÄNKT WIE MÖGLICH, darüberhinausgehende Einsatzmöglichkeiten</w:t>
      </w:r>
      <w:r w:rsidR="00A21354">
        <w:t xml:space="preserve"> </w:t>
      </w:r>
      <w:r>
        <w:t xml:space="preserve">(die Anpassung des Produkts erfordern) müssen genannt werden </w:t>
      </w:r>
    </w:p>
    <w:p w:rsidR="00FE39F9" w:rsidRDefault="00FE39F9" w:rsidP="00185F69">
      <w:pPr>
        <w:pStyle w:val="berschrift2"/>
        <w:numPr>
          <w:ilvl w:val="1"/>
          <w:numId w:val="2"/>
        </w:numPr>
      </w:pPr>
      <w:r>
        <w:t>Anwendergruppen</w:t>
      </w:r>
    </w:p>
    <w:p w:rsidR="00185F69" w:rsidRDefault="00D328D5" w:rsidP="00D328D5">
      <w:r>
        <w:t>Zukünftigen Anwender des Systems. Jede dieser Gruppen bekommt eine eigene Beschreibung(Benutzerprofil)</w:t>
      </w:r>
    </w:p>
    <w:p w:rsidR="00D328D5" w:rsidRDefault="00D328D5" w:rsidP="00D328D5">
      <w:r>
        <w:t>KONKRET:</w:t>
      </w:r>
    </w:p>
    <w:p w:rsidR="00D328D5" w:rsidRDefault="00D328D5" w:rsidP="002C70CD">
      <w:pPr>
        <w:pStyle w:val="Listenabsatz"/>
        <w:numPr>
          <w:ilvl w:val="0"/>
          <w:numId w:val="3"/>
        </w:numPr>
      </w:pPr>
      <w:r>
        <w:t>Aufgaben der Benutzer</w:t>
      </w:r>
    </w:p>
    <w:p w:rsidR="00D328D5" w:rsidRDefault="00D328D5" w:rsidP="002C70CD">
      <w:pPr>
        <w:pStyle w:val="Listenabsatz"/>
        <w:numPr>
          <w:ilvl w:val="0"/>
          <w:numId w:val="3"/>
        </w:numPr>
      </w:pPr>
      <w:r>
        <w:t xml:space="preserve">Problem- fachbezogene Kenntnisse </w:t>
      </w:r>
    </w:p>
    <w:p w:rsidR="00D328D5" w:rsidRDefault="00D328D5" w:rsidP="002C70CD">
      <w:pPr>
        <w:pStyle w:val="Listenabsatz"/>
        <w:numPr>
          <w:ilvl w:val="0"/>
          <w:numId w:val="3"/>
        </w:numPr>
      </w:pPr>
      <w:r>
        <w:t>Wünsche und Anforderungen</w:t>
      </w:r>
    </w:p>
    <w:p w:rsidR="00D328D5" w:rsidRPr="00185F69" w:rsidRDefault="00D328D5" w:rsidP="002C70CD">
      <w:pPr>
        <w:pStyle w:val="Listenabsatz"/>
        <w:numPr>
          <w:ilvl w:val="0"/>
          <w:numId w:val="3"/>
        </w:numPr>
      </w:pPr>
      <w:r>
        <w:t xml:space="preserve">Zu beachtende Vorschriften und </w:t>
      </w:r>
      <w:proofErr w:type="gramStart"/>
      <w:r>
        <w:t>Einschränkungen( Datenschutz</w:t>
      </w:r>
      <w:proofErr w:type="gramEnd"/>
      <w:r>
        <w:t xml:space="preserve"> etc. </w:t>
      </w:r>
      <w:proofErr w:type="spellStart"/>
      <w:r>
        <w:t>gestätzlich</w:t>
      </w:r>
      <w:proofErr w:type="spellEnd"/>
      <w:r>
        <w:t>)</w:t>
      </w:r>
    </w:p>
    <w:p w:rsidR="00FE39F9" w:rsidRDefault="00FE39F9" w:rsidP="003F4659">
      <w:pPr>
        <w:pStyle w:val="berschrift2"/>
        <w:numPr>
          <w:ilvl w:val="1"/>
          <w:numId w:val="2"/>
        </w:numPr>
      </w:pPr>
      <w:r>
        <w:t>Basismaschine</w:t>
      </w:r>
    </w:p>
    <w:p w:rsidR="003F4659" w:rsidRPr="003F4659" w:rsidRDefault="003F4659" w:rsidP="003F4659">
      <w:r>
        <w:t xml:space="preserve">Lest euch </w:t>
      </w:r>
      <w:proofErr w:type="spellStart"/>
      <w:r>
        <w:t>One</w:t>
      </w:r>
      <w:proofErr w:type="spellEnd"/>
      <w:r>
        <w:t xml:space="preserve"> </w:t>
      </w:r>
      <w:proofErr w:type="spellStart"/>
      <w:r>
        <w:t>note</w:t>
      </w:r>
      <w:proofErr w:type="spellEnd"/>
      <w:r>
        <w:t xml:space="preserve"> </w:t>
      </w:r>
      <w:proofErr w:type="spellStart"/>
      <w:r>
        <w:t>notiz</w:t>
      </w:r>
      <w:proofErr w:type="spellEnd"/>
      <w:r>
        <w:t xml:space="preserve"> durch…</w:t>
      </w:r>
    </w:p>
    <w:p w:rsidR="00FE39F9" w:rsidRDefault="00FE39F9" w:rsidP="00F376BC">
      <w:pPr>
        <w:pStyle w:val="berschrift2"/>
        <w:numPr>
          <w:ilvl w:val="1"/>
          <w:numId w:val="2"/>
        </w:numPr>
      </w:pPr>
      <w:r>
        <w:t>Mengengerüst</w:t>
      </w:r>
    </w:p>
    <w:p w:rsidR="00F376BC" w:rsidRDefault="0020160B" w:rsidP="00F376BC">
      <w:r>
        <w:t>Mengenangaben zu den Daten, anfallenden Belegen, etc.</w:t>
      </w:r>
    </w:p>
    <w:p w:rsidR="0020160B" w:rsidRPr="00F376BC" w:rsidRDefault="0020160B" w:rsidP="00F376BC">
      <w:r>
        <w:t xml:space="preserve">Kenndaten zum Speicherplatzverbrauch, und zu den Peripheriegeräten: elektronisch erfasste Daten </w:t>
      </w:r>
      <w:proofErr w:type="spellStart"/>
      <w:r>
        <w:t>mpssen</w:t>
      </w:r>
      <w:proofErr w:type="spellEnd"/>
      <w:r>
        <w:t xml:space="preserve"> 10 </w:t>
      </w:r>
      <w:proofErr w:type="spellStart"/>
      <w:r>
        <w:t>jahre</w:t>
      </w:r>
      <w:proofErr w:type="spellEnd"/>
      <w:r>
        <w:t xml:space="preserve"> gespeichert werden! (also </w:t>
      </w:r>
      <w:proofErr w:type="spellStart"/>
      <w:r>
        <w:t>vorraussichtliche</w:t>
      </w:r>
      <w:proofErr w:type="spellEnd"/>
      <w:r>
        <w:t xml:space="preserve"> Datensätze pro </w:t>
      </w:r>
      <w:proofErr w:type="spellStart"/>
      <w:r>
        <w:t>jahr</w:t>
      </w:r>
      <w:proofErr w:type="spellEnd"/>
      <w:r>
        <w:t xml:space="preserve"> mal 10 muss passen)</w:t>
      </w:r>
      <w:r w:rsidR="00C80CE5">
        <w:t xml:space="preserve"> </w:t>
      </w:r>
    </w:p>
    <w:p w:rsidR="00C87CC7" w:rsidRDefault="00FE39F9" w:rsidP="00EF4C85">
      <w:pPr>
        <w:pStyle w:val="berschrift1"/>
      </w:pPr>
      <w:r>
        <w:t>Produktmodell</w:t>
      </w:r>
    </w:p>
    <w:p w:rsidR="006951C1" w:rsidRPr="006951C1" w:rsidRDefault="00537956" w:rsidP="006951C1">
      <w:r>
        <w:t xml:space="preserve">//kurze </w:t>
      </w:r>
      <w:proofErr w:type="spellStart"/>
      <w:r>
        <w:t>Einfürung</w:t>
      </w:r>
      <w:proofErr w:type="spellEnd"/>
    </w:p>
    <w:p w:rsidR="00EF4C85" w:rsidRDefault="00DB7356" w:rsidP="006951C1">
      <w:pPr>
        <w:pStyle w:val="berschrift3"/>
      </w:pPr>
      <w:r>
        <w:t>MUSS Kriterien</w:t>
      </w:r>
    </w:p>
    <w:p w:rsidR="00DB7356" w:rsidRDefault="00B16050" w:rsidP="005A20B3">
      <w:pPr>
        <w:pStyle w:val="Listenabsatz"/>
        <w:numPr>
          <w:ilvl w:val="0"/>
          <w:numId w:val="4"/>
        </w:numPr>
      </w:pPr>
      <w:r>
        <w:t>Player</w:t>
      </w:r>
    </w:p>
    <w:p w:rsidR="000F0367" w:rsidRDefault="000F0367" w:rsidP="000F0367">
      <w:pPr>
        <w:pStyle w:val="Listenabsatz"/>
        <w:numPr>
          <w:ilvl w:val="1"/>
          <w:numId w:val="4"/>
        </w:numPr>
      </w:pPr>
      <w:r>
        <w:lastRenderedPageBreak/>
        <w:t>Der Benutzer kann ein Account erstellen.</w:t>
      </w:r>
    </w:p>
    <w:p w:rsidR="00B16050" w:rsidRDefault="00B16050" w:rsidP="00B16050">
      <w:pPr>
        <w:pStyle w:val="Listenabsatz"/>
        <w:numPr>
          <w:ilvl w:val="1"/>
          <w:numId w:val="4"/>
        </w:numPr>
      </w:pPr>
      <w:r>
        <w:t xml:space="preserve">Der </w:t>
      </w:r>
      <w:r w:rsidR="00CC22D4">
        <w:t>Benutzer</w:t>
      </w:r>
      <w:r>
        <w:t xml:space="preserve"> kann </w:t>
      </w:r>
      <w:r w:rsidR="00CC22D4">
        <w:t>sich mit seinem Account anmelden.</w:t>
      </w:r>
    </w:p>
    <w:p w:rsidR="00CC22D4" w:rsidRDefault="00CC22D4" w:rsidP="00B16050">
      <w:pPr>
        <w:pStyle w:val="Listenabsatz"/>
        <w:numPr>
          <w:ilvl w:val="1"/>
          <w:numId w:val="4"/>
        </w:numPr>
      </w:pPr>
      <w:r>
        <w:t>Der Benutzer kann das System verlassen.</w:t>
      </w:r>
    </w:p>
    <w:p w:rsidR="00CC22D4" w:rsidRDefault="00CC22D4" w:rsidP="00B16050">
      <w:pPr>
        <w:pStyle w:val="Listenabsatz"/>
        <w:numPr>
          <w:ilvl w:val="1"/>
          <w:numId w:val="4"/>
        </w:numPr>
      </w:pPr>
      <w:r>
        <w:t xml:space="preserve">Der Benutzer kann seinen </w:t>
      </w:r>
      <w:proofErr w:type="spellStart"/>
      <w:r w:rsidR="000F0367">
        <w:t>nickname</w:t>
      </w:r>
      <w:proofErr w:type="spellEnd"/>
      <w:r w:rsidR="000F0367">
        <w:t xml:space="preserve"> selbst wählen.</w:t>
      </w:r>
    </w:p>
    <w:p w:rsidR="000F0367" w:rsidRDefault="000F0367" w:rsidP="00B16050">
      <w:pPr>
        <w:pStyle w:val="Listenabsatz"/>
        <w:numPr>
          <w:ilvl w:val="1"/>
          <w:numId w:val="4"/>
        </w:numPr>
      </w:pPr>
      <w:r>
        <w:t>Der Benutzer kann die Optionen verändern.</w:t>
      </w:r>
    </w:p>
    <w:p w:rsidR="000F0367" w:rsidRDefault="000F0367" w:rsidP="00B16050">
      <w:pPr>
        <w:pStyle w:val="Listenabsatz"/>
        <w:numPr>
          <w:ilvl w:val="1"/>
          <w:numId w:val="4"/>
        </w:numPr>
      </w:pPr>
      <w:r>
        <w:t>Der Benutzer kann sein Schiff im Hangar verändern und modifizieren.</w:t>
      </w:r>
    </w:p>
    <w:p w:rsidR="000F0367" w:rsidRDefault="000F0367" w:rsidP="00B16050">
      <w:pPr>
        <w:pStyle w:val="Listenabsatz"/>
        <w:numPr>
          <w:ilvl w:val="1"/>
          <w:numId w:val="4"/>
        </w:numPr>
      </w:pPr>
      <w:r>
        <w:t xml:space="preserve">Der Benutzer kann </w:t>
      </w:r>
      <w:r w:rsidR="00AB0DC9">
        <w:t xml:space="preserve">unter </w:t>
      </w:r>
      <w:proofErr w:type="spellStart"/>
      <w:r w:rsidR="00AB0DC9">
        <w:t>Leaderboard</w:t>
      </w:r>
      <w:proofErr w:type="spellEnd"/>
      <w:r w:rsidR="00AB0DC9">
        <w:t xml:space="preserve"> den Highscore der anderen Benutzer </w:t>
      </w:r>
      <w:r w:rsidR="003B5DA0">
        <w:t>ein</w:t>
      </w:r>
      <w:r w:rsidR="00AB0DC9">
        <w:t>sehen.</w:t>
      </w:r>
    </w:p>
    <w:p w:rsidR="003B5DA0" w:rsidRDefault="003B5DA0" w:rsidP="00B16050">
      <w:pPr>
        <w:pStyle w:val="Listenabsatz"/>
        <w:numPr>
          <w:ilvl w:val="1"/>
          <w:numId w:val="4"/>
        </w:numPr>
      </w:pPr>
      <w:r>
        <w:t xml:space="preserve">Der Benutzer </w:t>
      </w:r>
      <w:r w:rsidR="00771CAD">
        <w:t>kann</w:t>
      </w:r>
      <w:r w:rsidR="00D059BC">
        <w:t xml:space="preserve"> ein neues Spiel starten</w:t>
      </w:r>
      <w:r w:rsidR="00042CA4">
        <w:t>.</w:t>
      </w:r>
    </w:p>
    <w:p w:rsidR="00FC61E0" w:rsidRDefault="00516F70" w:rsidP="00B16050">
      <w:pPr>
        <w:pStyle w:val="Listenabsatz"/>
        <w:numPr>
          <w:ilvl w:val="1"/>
          <w:numId w:val="4"/>
        </w:numPr>
      </w:pPr>
      <w:r>
        <w:t>Der Benutzer kann während des Spiels ein Menü aufrufen, welches ihm das Beenden des Spiels und das Öffnen des Optionenmenüs ermöglicht.</w:t>
      </w:r>
    </w:p>
    <w:p w:rsidR="00A460C9" w:rsidRDefault="00690F3B" w:rsidP="00B16050">
      <w:pPr>
        <w:pStyle w:val="Listenabsatz"/>
        <w:numPr>
          <w:ilvl w:val="1"/>
          <w:numId w:val="4"/>
        </w:numPr>
      </w:pPr>
      <w:r>
        <w:t xml:space="preserve">Der Benutzer kann </w:t>
      </w:r>
      <w:r w:rsidR="00A460C9">
        <w:t>das Schiff auf der X-Achse steuern.</w:t>
      </w:r>
    </w:p>
    <w:p w:rsidR="003A6632" w:rsidRDefault="00A460C9" w:rsidP="00B16050">
      <w:pPr>
        <w:pStyle w:val="Listenabsatz"/>
        <w:numPr>
          <w:ilvl w:val="1"/>
          <w:numId w:val="4"/>
        </w:numPr>
      </w:pPr>
      <w:r>
        <w:t>Der Benutzer kann</w:t>
      </w:r>
      <w:r w:rsidR="003A6632">
        <w:t xml:space="preserve"> die ausgewählte Waffe des Schiffs abfeuern.</w:t>
      </w:r>
    </w:p>
    <w:p w:rsidR="001A1C1D" w:rsidRDefault="003A6632" w:rsidP="00B16050">
      <w:pPr>
        <w:pStyle w:val="Listenabsatz"/>
        <w:numPr>
          <w:ilvl w:val="1"/>
          <w:numId w:val="4"/>
        </w:numPr>
      </w:pPr>
      <w:r>
        <w:t xml:space="preserve">Der Benutzer kann die eingesammelten </w:t>
      </w:r>
      <w:proofErr w:type="spellStart"/>
      <w:r>
        <w:t>Powerups</w:t>
      </w:r>
      <w:proofErr w:type="spellEnd"/>
      <w:r>
        <w:t xml:space="preserve"> einsetzen.</w:t>
      </w:r>
    </w:p>
    <w:p w:rsidR="00B832E1" w:rsidRDefault="001A1C1D" w:rsidP="00B16050">
      <w:pPr>
        <w:pStyle w:val="Listenabsatz"/>
        <w:numPr>
          <w:ilvl w:val="1"/>
          <w:numId w:val="4"/>
        </w:numPr>
      </w:pPr>
      <w:r>
        <w:t xml:space="preserve">Der Benutzer kann nach dem sterben das </w:t>
      </w:r>
      <w:proofErr w:type="spellStart"/>
      <w:r>
        <w:t>Leaderboard</w:t>
      </w:r>
      <w:proofErr w:type="spellEnd"/>
      <w:r>
        <w:t xml:space="preserve"> einsehen und zum Hauptmenü zurückkehren.</w:t>
      </w:r>
    </w:p>
    <w:p w:rsidR="00465AE7" w:rsidRDefault="0042364A" w:rsidP="0042364A">
      <w:pPr>
        <w:pStyle w:val="Listenabsatz"/>
        <w:numPr>
          <w:ilvl w:val="0"/>
          <w:numId w:val="4"/>
        </w:numPr>
      </w:pPr>
      <w:r>
        <w:t>System</w:t>
      </w:r>
    </w:p>
    <w:p w:rsidR="0042364A" w:rsidRDefault="0042364A" w:rsidP="0042364A">
      <w:pPr>
        <w:pStyle w:val="Listenabsatz"/>
        <w:numPr>
          <w:ilvl w:val="1"/>
          <w:numId w:val="4"/>
        </w:numPr>
      </w:pPr>
      <w:r>
        <w:t xml:space="preserve">Das System stellt im Hauptmenü die Punkte: Neues Spiel, Hangar, </w:t>
      </w:r>
      <w:proofErr w:type="spellStart"/>
      <w:r>
        <w:t>Leaderboard</w:t>
      </w:r>
      <w:proofErr w:type="spellEnd"/>
      <w:r>
        <w:t xml:space="preserve">, Optionen, </w:t>
      </w:r>
      <w:proofErr w:type="spellStart"/>
      <w:r>
        <w:t>Credits</w:t>
      </w:r>
      <w:proofErr w:type="spellEnd"/>
      <w:r>
        <w:t xml:space="preserve"> und </w:t>
      </w:r>
      <w:proofErr w:type="spellStart"/>
      <w:r>
        <w:t>Quit</w:t>
      </w:r>
      <w:proofErr w:type="spellEnd"/>
      <w:r w:rsidR="00A322F0">
        <w:t xml:space="preserve"> zum </w:t>
      </w:r>
      <w:proofErr w:type="spellStart"/>
      <w:r w:rsidR="00A322F0">
        <w:t>a</w:t>
      </w:r>
      <w:r w:rsidR="00100227">
        <w:t>us</w:t>
      </w:r>
      <w:r w:rsidR="00A322F0">
        <w:t>wählen</w:t>
      </w:r>
      <w:proofErr w:type="spellEnd"/>
      <w:r w:rsidR="00A322F0">
        <w:t xml:space="preserve"> zur Verfügung</w:t>
      </w:r>
      <w:r w:rsidR="00234A81">
        <w:t>.</w:t>
      </w:r>
    </w:p>
    <w:p w:rsidR="00BC41FF" w:rsidRDefault="00BC41FF" w:rsidP="0042364A">
      <w:pPr>
        <w:pStyle w:val="Listenabsatz"/>
        <w:numPr>
          <w:ilvl w:val="1"/>
          <w:numId w:val="4"/>
        </w:numPr>
      </w:pPr>
      <w:r>
        <w:t xml:space="preserve">Das System bietet </w:t>
      </w:r>
      <w:r w:rsidR="002F66FE">
        <w:t>eine Rei</w:t>
      </w:r>
      <w:r w:rsidR="001F4833">
        <w:t>h</w:t>
      </w:r>
      <w:r w:rsidR="002F66FE">
        <w:t>e von Auswahlmöglichkeiten im Hangar</w:t>
      </w:r>
      <w:r w:rsidR="00587273">
        <w:t xml:space="preserve">, </w:t>
      </w:r>
      <w:r w:rsidR="003B6D25">
        <w:t>u</w:t>
      </w:r>
      <w:r w:rsidR="002F66FE">
        <w:t>nter den Punkten: Waffen, Motoren, Farben.</w:t>
      </w:r>
    </w:p>
    <w:p w:rsidR="007D3C11" w:rsidRDefault="00623FCC" w:rsidP="00DA4B81">
      <w:pPr>
        <w:pStyle w:val="Listenabsatz"/>
        <w:numPr>
          <w:ilvl w:val="1"/>
          <w:numId w:val="4"/>
        </w:numPr>
      </w:pPr>
      <w:r>
        <w:t>Das System erstellt ein neues Spiel jedes</w:t>
      </w:r>
      <w:r w:rsidR="00BB133D">
        <w:t xml:space="preserve"> </w:t>
      </w:r>
      <w:proofErr w:type="gramStart"/>
      <w:r w:rsidR="00BB133D">
        <w:t>M</w:t>
      </w:r>
      <w:r>
        <w:t>al</w:t>
      </w:r>
      <w:proofErr w:type="gramEnd"/>
      <w:r>
        <w:t xml:space="preserve"> wenn </w:t>
      </w:r>
      <w:r w:rsidR="005165EA">
        <w:t>der Spieler ein Spiel beginnen will.</w:t>
      </w:r>
    </w:p>
    <w:p w:rsidR="001508DB" w:rsidRPr="00815401" w:rsidRDefault="00003B50" w:rsidP="001508DB">
      <w:pPr>
        <w:pStyle w:val="Listenabsatz"/>
        <w:numPr>
          <w:ilvl w:val="0"/>
          <w:numId w:val="4"/>
        </w:numPr>
      </w:pPr>
      <w:r w:rsidRPr="00815401">
        <w:t>Administrator</w:t>
      </w:r>
      <w:r w:rsidR="009D79A5" w:rsidRPr="00815401">
        <w:t>en</w:t>
      </w:r>
    </w:p>
    <w:p w:rsidR="00B87873" w:rsidRPr="00815401" w:rsidRDefault="00003B50" w:rsidP="00DA4B81">
      <w:pPr>
        <w:pStyle w:val="Listenabsatz"/>
        <w:numPr>
          <w:ilvl w:val="1"/>
          <w:numId w:val="4"/>
        </w:numPr>
      </w:pPr>
      <w:r w:rsidRPr="00815401">
        <w:t>D</w:t>
      </w:r>
      <w:r w:rsidR="00254776" w:rsidRPr="00815401">
        <w:t>ie</w:t>
      </w:r>
      <w:r w:rsidRPr="00815401">
        <w:t xml:space="preserve"> Administrator</w:t>
      </w:r>
      <w:r w:rsidR="00254776" w:rsidRPr="00815401">
        <w:t>en</w:t>
      </w:r>
      <w:r w:rsidRPr="00815401">
        <w:t xml:space="preserve"> konfigurier</w:t>
      </w:r>
      <w:r w:rsidR="00D271A1" w:rsidRPr="00815401">
        <w:t>en</w:t>
      </w:r>
      <w:r w:rsidRPr="00815401">
        <w:t xml:space="preserve"> die </w:t>
      </w:r>
      <w:r w:rsidR="00F213B9" w:rsidRPr="00815401">
        <w:t>Parameter</w:t>
      </w:r>
      <w:r w:rsidR="00303672" w:rsidRPr="00815401">
        <w:t xml:space="preserve"> </w:t>
      </w:r>
      <w:r w:rsidRPr="00815401">
        <w:t>des Systems.</w:t>
      </w:r>
    </w:p>
    <w:p w:rsidR="00B87873" w:rsidRPr="00815401" w:rsidRDefault="00003B50" w:rsidP="00B87873">
      <w:pPr>
        <w:pStyle w:val="Listenabsatz"/>
        <w:numPr>
          <w:ilvl w:val="0"/>
          <w:numId w:val="4"/>
        </w:numPr>
      </w:pPr>
      <w:r w:rsidRPr="00815401">
        <w:t xml:space="preserve">Sonstiges  </w:t>
      </w:r>
    </w:p>
    <w:p w:rsidR="00846574" w:rsidRPr="00815401" w:rsidRDefault="00003B50" w:rsidP="00D600F3">
      <w:pPr>
        <w:pStyle w:val="Listenabsatz"/>
        <w:numPr>
          <w:ilvl w:val="1"/>
          <w:numId w:val="4"/>
        </w:numPr>
      </w:pPr>
      <w:r w:rsidRPr="00815401">
        <w:t xml:space="preserve">Englisch als </w:t>
      </w:r>
      <w:r w:rsidR="00846574" w:rsidRPr="00815401">
        <w:t>Systemsprache</w:t>
      </w:r>
      <w:r w:rsidRPr="00815401">
        <w:t>.</w:t>
      </w:r>
    </w:p>
    <w:p w:rsidR="00B87873" w:rsidRPr="00815401" w:rsidRDefault="00846574" w:rsidP="00D600F3">
      <w:pPr>
        <w:pStyle w:val="Listenabsatz"/>
        <w:numPr>
          <w:ilvl w:val="1"/>
          <w:numId w:val="4"/>
        </w:numPr>
      </w:pPr>
      <w:r w:rsidRPr="00815401">
        <w:t>Deutsch als Verkehrssprache</w:t>
      </w:r>
      <w:r w:rsidR="007F26EF" w:rsidRPr="00815401">
        <w:t>.</w:t>
      </w:r>
      <w:r w:rsidR="00003B50" w:rsidRPr="00815401">
        <w:t xml:space="preserve">  </w:t>
      </w:r>
    </w:p>
    <w:p w:rsidR="00DB7356" w:rsidRDefault="00DB7356" w:rsidP="006951C1">
      <w:pPr>
        <w:pStyle w:val="berschrift3"/>
      </w:pPr>
      <w:r>
        <w:t>KANN Kriterien</w:t>
      </w:r>
      <w:bookmarkStart w:id="0" w:name="_GoBack"/>
      <w:bookmarkEnd w:id="0"/>
    </w:p>
    <w:p w:rsidR="004E4887" w:rsidRDefault="00BA0DB5" w:rsidP="00BA0DB5">
      <w:pPr>
        <w:pStyle w:val="Listenabsatz"/>
        <w:numPr>
          <w:ilvl w:val="0"/>
          <w:numId w:val="5"/>
        </w:numPr>
      </w:pPr>
      <w:r>
        <w:t xml:space="preserve">Player </w:t>
      </w:r>
    </w:p>
    <w:p w:rsidR="00BA0DB5" w:rsidRDefault="00BA0DB5" w:rsidP="00BA0DB5">
      <w:pPr>
        <w:pStyle w:val="Listenabsatz"/>
        <w:numPr>
          <w:ilvl w:val="1"/>
          <w:numId w:val="5"/>
        </w:numPr>
      </w:pPr>
      <w:r>
        <w:t>Der Benutzer kann das Schiff mit mehr verschiedenen Modifikationen ausrüsten und gestalten.</w:t>
      </w:r>
    </w:p>
    <w:p w:rsidR="00166B48" w:rsidRDefault="00166B48" w:rsidP="00166B48">
      <w:pPr>
        <w:pStyle w:val="Listenabsatz"/>
        <w:numPr>
          <w:ilvl w:val="0"/>
          <w:numId w:val="5"/>
        </w:numPr>
      </w:pPr>
      <w:r>
        <w:t>System</w:t>
      </w:r>
    </w:p>
    <w:p w:rsidR="00166B48" w:rsidRPr="004E4887" w:rsidRDefault="00166B48" w:rsidP="00166B48">
      <w:pPr>
        <w:pStyle w:val="Listenabsatz"/>
        <w:numPr>
          <w:ilvl w:val="1"/>
          <w:numId w:val="5"/>
        </w:numPr>
      </w:pPr>
      <w:r>
        <w:t>Das System bietet ein Tutorial für die Mechaniken des Spiels an</w:t>
      </w:r>
      <w:r w:rsidR="00680194">
        <w:t xml:space="preserve"> (in Kurzform).</w:t>
      </w:r>
    </w:p>
    <w:p w:rsidR="00FE39F9" w:rsidRDefault="00FE39F9" w:rsidP="00613031">
      <w:pPr>
        <w:pStyle w:val="berschrift2"/>
        <w:numPr>
          <w:ilvl w:val="1"/>
          <w:numId w:val="2"/>
        </w:numPr>
      </w:pPr>
      <w:r>
        <w:t>Anwendungsfälle der Software</w:t>
      </w:r>
    </w:p>
    <w:p w:rsidR="00613031" w:rsidRDefault="00613031" w:rsidP="00613031">
      <w:r>
        <w:t>USE CASE DIAGRAMM</w:t>
      </w:r>
    </w:p>
    <w:p w:rsidR="005C7AB2" w:rsidRPr="00613031" w:rsidRDefault="005C7AB2" w:rsidP="00613031">
      <w:r>
        <w:rPr>
          <w:noProof/>
        </w:rPr>
        <w:lastRenderedPageBreak/>
        <w:drawing>
          <wp:inline distT="0" distB="0" distL="0" distR="0" wp14:anchorId="0B56EDED" wp14:editId="3DFCC011">
            <wp:extent cx="5760720" cy="36988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98875"/>
                    </a:xfrm>
                    <a:prstGeom prst="rect">
                      <a:avLst/>
                    </a:prstGeom>
                  </pic:spPr>
                </pic:pic>
              </a:graphicData>
            </a:graphic>
          </wp:inline>
        </w:drawing>
      </w:r>
    </w:p>
    <w:p w:rsidR="00FE39F9" w:rsidRDefault="00FE39F9" w:rsidP="00613031">
      <w:pPr>
        <w:pStyle w:val="berschrift2"/>
        <w:numPr>
          <w:ilvl w:val="1"/>
          <w:numId w:val="2"/>
        </w:numPr>
      </w:pPr>
      <w:r>
        <w:t>Ablaufanalyse</w:t>
      </w:r>
    </w:p>
    <w:p w:rsidR="00613031" w:rsidRDefault="00613031" w:rsidP="00613031">
      <w:r>
        <w:t>AKTIVITÄTSDIAGRAMM</w:t>
      </w:r>
    </w:p>
    <w:p w:rsidR="009D3665" w:rsidRPr="00613031" w:rsidRDefault="009D3665" w:rsidP="00613031">
      <w:r>
        <w:rPr>
          <w:noProof/>
        </w:rPr>
        <w:lastRenderedPageBreak/>
        <w:drawing>
          <wp:inline distT="0" distB="0" distL="0" distR="0">
            <wp:extent cx="5753100" cy="4457700"/>
            <wp:effectExtent l="0" t="0" r="0" b="0"/>
            <wp:docPr id="1" name="Grafik 1" descr="C:\Users\Alexander\Downloads\WhatsApp Image 2018-10-15 at 16.59.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ownloads\WhatsApp Image 2018-10-15 at 16.59.2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457700"/>
                    </a:xfrm>
                    <a:prstGeom prst="rect">
                      <a:avLst/>
                    </a:prstGeom>
                    <a:noFill/>
                    <a:ln>
                      <a:noFill/>
                    </a:ln>
                  </pic:spPr>
                </pic:pic>
              </a:graphicData>
            </a:graphic>
          </wp:inline>
        </w:drawing>
      </w:r>
      <w:r w:rsidR="003C1DC8">
        <w:rPr>
          <w:noProof/>
        </w:rPr>
        <w:drawing>
          <wp:inline distT="0" distB="0" distL="0" distR="0">
            <wp:extent cx="5743575" cy="3114675"/>
            <wp:effectExtent l="0" t="0" r="9525" b="9525"/>
            <wp:docPr id="2" name="Grafik 2" descr="C:\Users\Alexander\Downloads\WhatsApp Image 2018-10-15 at 16.59.23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ander\Downloads\WhatsApp Image 2018-10-15 at 16.59.23 (1).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114675"/>
                    </a:xfrm>
                    <a:prstGeom prst="rect">
                      <a:avLst/>
                    </a:prstGeom>
                    <a:noFill/>
                    <a:ln>
                      <a:noFill/>
                    </a:ln>
                  </pic:spPr>
                </pic:pic>
              </a:graphicData>
            </a:graphic>
          </wp:inline>
        </w:drawing>
      </w:r>
      <w:r w:rsidR="003C1DC8">
        <w:rPr>
          <w:noProof/>
        </w:rPr>
        <w:lastRenderedPageBreak/>
        <w:drawing>
          <wp:inline distT="0" distB="0" distL="0" distR="0">
            <wp:extent cx="5762625" cy="3219450"/>
            <wp:effectExtent l="0" t="0" r="9525" b="0"/>
            <wp:docPr id="3" name="Grafik 3" descr="C:\Users\Alexander\Downloads\WhatsApp Image 2018-10-15 at 16.59.23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Downloads\WhatsApp Image 2018-10-15 at 16.59.23 (2).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2625" cy="3219450"/>
                    </a:xfrm>
                    <a:prstGeom prst="rect">
                      <a:avLst/>
                    </a:prstGeom>
                    <a:noFill/>
                    <a:ln>
                      <a:noFill/>
                    </a:ln>
                  </pic:spPr>
                </pic:pic>
              </a:graphicData>
            </a:graphic>
          </wp:inline>
        </w:drawing>
      </w:r>
    </w:p>
    <w:p w:rsidR="00FE39F9" w:rsidRDefault="00FE39F9" w:rsidP="00D019EA">
      <w:pPr>
        <w:pStyle w:val="berschrift2"/>
        <w:numPr>
          <w:ilvl w:val="1"/>
          <w:numId w:val="2"/>
        </w:numPr>
      </w:pPr>
      <w:r>
        <w:t>Strukturelle Datenanalyse</w:t>
      </w:r>
    </w:p>
    <w:p w:rsidR="00D019EA" w:rsidRPr="00D019EA" w:rsidRDefault="00DF74DB" w:rsidP="00D019EA">
      <w:r>
        <w:t xml:space="preserve">Eine Art Klassendiagramm </w:t>
      </w:r>
    </w:p>
    <w:p w:rsidR="00D019EA" w:rsidRDefault="00FE39F9" w:rsidP="00D019EA">
      <w:pPr>
        <w:pStyle w:val="berschrift1"/>
      </w:pPr>
      <w:r>
        <w:t>Qualitätsanforderung</w:t>
      </w:r>
    </w:p>
    <w:p w:rsidR="00D019EA" w:rsidRPr="00D019EA" w:rsidRDefault="00D019EA" w:rsidP="00D019EA">
      <w:r>
        <w:t xml:space="preserve">Siehe </w:t>
      </w:r>
      <w:proofErr w:type="spellStart"/>
      <w:r>
        <w:t>folien</w:t>
      </w:r>
      <w:proofErr w:type="spellEnd"/>
      <w:r>
        <w:t xml:space="preserve"> </w:t>
      </w:r>
      <w:proofErr w:type="spellStart"/>
      <w:r>
        <w:t>nadine</w:t>
      </w:r>
      <w:proofErr w:type="spellEnd"/>
    </w:p>
    <w:p w:rsidR="00FE39F9" w:rsidRDefault="00FE39F9" w:rsidP="001331C0">
      <w:pPr>
        <w:pStyle w:val="berschrift1"/>
      </w:pPr>
      <w:r>
        <w:t>Benutzerschnittstelle</w:t>
      </w:r>
    </w:p>
    <w:p w:rsidR="004C5D23" w:rsidRPr="004C5D23" w:rsidRDefault="004C5D23" w:rsidP="004C5D23">
      <w:r>
        <w:t xml:space="preserve">Oberflächenprototypen </w:t>
      </w:r>
      <w:proofErr w:type="spellStart"/>
      <w:r>
        <w:t>zb</w:t>
      </w:r>
      <w:proofErr w:type="spellEnd"/>
      <w:r>
        <w:t xml:space="preserve"> WINDOWS FORMS OBERFLÄCHE</w:t>
      </w:r>
    </w:p>
    <w:p w:rsidR="00FE39F9" w:rsidRDefault="00FE39F9" w:rsidP="00CB3720">
      <w:pPr>
        <w:pStyle w:val="berschrift2"/>
        <w:numPr>
          <w:ilvl w:val="1"/>
          <w:numId w:val="2"/>
        </w:numPr>
      </w:pPr>
      <w:r>
        <w:t>Benutzermodell</w:t>
      </w:r>
    </w:p>
    <w:p w:rsidR="00CB3720" w:rsidRDefault="00CB3720" w:rsidP="00CB3720">
      <w:r>
        <w:t xml:space="preserve">Wie der Menschliche </w:t>
      </w:r>
      <w:proofErr w:type="spellStart"/>
      <w:r>
        <w:t>benutzer</w:t>
      </w:r>
      <w:proofErr w:type="spellEnd"/>
      <w:r>
        <w:t xml:space="preserve"> an den Use </w:t>
      </w:r>
      <w:proofErr w:type="spellStart"/>
      <w:r>
        <w:t>Casese</w:t>
      </w:r>
      <w:proofErr w:type="spellEnd"/>
      <w:r>
        <w:t xml:space="preserve"> teilnehmen wird. Informationsfluss zwischen Akteur und System KONKRET: Schnittstellenbeschreibung Menü Dialogfenster oder Anwendung.</w:t>
      </w:r>
    </w:p>
    <w:p w:rsidR="002E028A" w:rsidRPr="00CB3720" w:rsidRDefault="002E028A" w:rsidP="00CB3720">
      <w:r>
        <w:t>EINGABE</w:t>
      </w:r>
    </w:p>
    <w:p w:rsidR="00CB3720" w:rsidRDefault="00461ABE" w:rsidP="00CB3720">
      <w:pPr>
        <w:pStyle w:val="berschrift2"/>
      </w:pPr>
      <w:r>
        <w:t xml:space="preserve">5.2 </w:t>
      </w:r>
      <w:r w:rsidR="00FE39F9">
        <w:t>Kommunikationsstrategie</w:t>
      </w:r>
    </w:p>
    <w:p w:rsidR="00CB3720" w:rsidRPr="00CB3720" w:rsidRDefault="00CB3720" w:rsidP="00CB3720">
      <w:r>
        <w:t xml:space="preserve">Benutzerkommunikation: Menü, </w:t>
      </w:r>
      <w:proofErr w:type="gramStart"/>
      <w:r>
        <w:t>Kommandosprache?,</w:t>
      </w:r>
      <w:proofErr w:type="gramEnd"/>
      <w:r>
        <w:t xml:space="preserve"> Spracheingabe oder was=</w:t>
      </w:r>
    </w:p>
    <w:p w:rsidR="00FE39F9" w:rsidRDefault="00461ABE" w:rsidP="001331C0">
      <w:pPr>
        <w:pStyle w:val="berschrift2"/>
      </w:pPr>
      <w:r>
        <w:t xml:space="preserve">5.3 </w:t>
      </w:r>
      <w:r w:rsidR="00FE39F9">
        <w:t>Kommunikationsaufbau</w:t>
      </w:r>
    </w:p>
    <w:p w:rsidR="005514F4" w:rsidRDefault="005514F4" w:rsidP="005514F4">
      <w:r>
        <w:t xml:space="preserve">Konzept für die </w:t>
      </w:r>
      <w:proofErr w:type="spellStart"/>
      <w:r>
        <w:t>gestaltung</w:t>
      </w:r>
      <w:proofErr w:type="spellEnd"/>
      <w:r>
        <w:t xml:space="preserve"> der Oberfläche</w:t>
      </w:r>
    </w:p>
    <w:p w:rsidR="006C640D" w:rsidRDefault="006C640D" w:rsidP="005514F4">
      <w:r>
        <w:t>Graphischer Aufbau der Bildschirme</w:t>
      </w:r>
    </w:p>
    <w:p w:rsidR="006C640D" w:rsidRPr="005514F4" w:rsidRDefault="006C640D" w:rsidP="005514F4">
      <w:r>
        <w:t xml:space="preserve">Gestaltungselemente, Farbwahl, + BEISPIELE, Zustands und Aktivitätsdiagramme </w:t>
      </w:r>
    </w:p>
    <w:p w:rsidR="00FE39F9" w:rsidRDefault="00FE39F9" w:rsidP="001331C0">
      <w:pPr>
        <w:pStyle w:val="berschrift1"/>
      </w:pPr>
      <w:r>
        <w:t>Entwicklungsumgebung</w:t>
      </w:r>
    </w:p>
    <w:p w:rsidR="00C203B0" w:rsidRPr="00C203B0" w:rsidRDefault="00C203B0" w:rsidP="00C203B0">
      <w:r>
        <w:t xml:space="preserve">Java, </w:t>
      </w:r>
      <w:proofErr w:type="spellStart"/>
      <w:r>
        <w:t>eclipse</w:t>
      </w:r>
      <w:proofErr w:type="spellEnd"/>
      <w:r>
        <w:t xml:space="preserve">, </w:t>
      </w:r>
      <w:proofErr w:type="spellStart"/>
      <w:r>
        <w:t>javaFX</w:t>
      </w:r>
      <w:proofErr w:type="spellEnd"/>
      <w:r>
        <w:t xml:space="preserve">, </w:t>
      </w:r>
      <w:proofErr w:type="spellStart"/>
      <w:r>
        <w:t>android</w:t>
      </w:r>
      <w:proofErr w:type="spellEnd"/>
    </w:p>
    <w:p w:rsidR="00FE39F9" w:rsidRDefault="00FE39F9" w:rsidP="001331C0">
      <w:pPr>
        <w:pStyle w:val="berschrift1"/>
      </w:pPr>
      <w:r>
        <w:t>Literaturverzeichnis</w:t>
      </w:r>
    </w:p>
    <w:p w:rsidR="005974D9" w:rsidRDefault="005974D9" w:rsidP="005974D9">
      <w:r>
        <w:t xml:space="preserve">LINKS ETC NACH </w:t>
      </w:r>
    </w:p>
    <w:p w:rsidR="005974D9" w:rsidRPr="005974D9" w:rsidRDefault="005974D9" w:rsidP="005974D9">
      <w:r>
        <w:t xml:space="preserve">Nadines </w:t>
      </w:r>
      <w:proofErr w:type="spellStart"/>
      <w:r>
        <w:t>bibs</w:t>
      </w:r>
      <w:proofErr w:type="spellEnd"/>
      <w:r>
        <w:t xml:space="preserve"> oder </w:t>
      </w:r>
      <w:proofErr w:type="spellStart"/>
      <w:r>
        <w:t>harvard</w:t>
      </w:r>
      <w:proofErr w:type="spellEnd"/>
      <w:r>
        <w:t xml:space="preserve"> </w:t>
      </w:r>
      <w:proofErr w:type="spellStart"/>
      <w:r>
        <w:t>referencing</w:t>
      </w:r>
      <w:proofErr w:type="spellEnd"/>
      <w:r>
        <w:t xml:space="preserve"> </w:t>
      </w:r>
      <w:proofErr w:type="spellStart"/>
      <w:r>
        <w:t>system</w:t>
      </w:r>
      <w:proofErr w:type="spellEnd"/>
    </w:p>
    <w:p w:rsidR="00FE39F9" w:rsidRDefault="00FE39F9" w:rsidP="001331C0">
      <w:pPr>
        <w:pStyle w:val="berschrift1"/>
      </w:pPr>
      <w:r>
        <w:lastRenderedPageBreak/>
        <w:t>Abkürzungsverzeichnis</w:t>
      </w:r>
    </w:p>
    <w:p w:rsidR="004A0064" w:rsidRPr="004A0064" w:rsidRDefault="004A0064" w:rsidP="004A0064">
      <w:r>
        <w:t>Vorerst entfällt</w:t>
      </w:r>
    </w:p>
    <w:p w:rsidR="00FE39F9" w:rsidRDefault="00FE39F9" w:rsidP="001331C0">
      <w:pPr>
        <w:pStyle w:val="berschrift1"/>
      </w:pPr>
      <w:r>
        <w:t>Sonstiges</w:t>
      </w:r>
    </w:p>
    <w:p w:rsidR="00BE0633" w:rsidRPr="00BE0633" w:rsidRDefault="00BE0633" w:rsidP="00BE0633">
      <w:r>
        <w:t>Vorerst entfällt</w:t>
      </w:r>
    </w:p>
    <w:p w:rsidR="00DA6E21" w:rsidRDefault="00DA6E21" w:rsidP="00DA6E21">
      <w:r>
        <w:t>DIAGRAMME</w:t>
      </w:r>
      <w:r w:rsidR="002F2357">
        <w:t xml:space="preserve"> // wahrscheinlich in Produktmodell</w:t>
      </w:r>
    </w:p>
    <w:p w:rsidR="00DA6E21" w:rsidRPr="00DA6E21" w:rsidRDefault="00DA6E21" w:rsidP="00DA6E21">
      <w:pPr>
        <w:pStyle w:val="Listenabsatz"/>
        <w:numPr>
          <w:ilvl w:val="0"/>
          <w:numId w:val="1"/>
        </w:numPr>
      </w:pPr>
      <w:r>
        <w:t xml:space="preserve">Pflichtenheft </w:t>
      </w:r>
      <w:proofErr w:type="spellStart"/>
      <w:r>
        <w:t>diagram</w:t>
      </w:r>
      <w:proofErr w:type="spellEnd"/>
    </w:p>
    <w:sectPr w:rsidR="00DA6E21" w:rsidRPr="00DA6E21">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895" w:rsidRDefault="00095895" w:rsidP="00095895">
      <w:pPr>
        <w:spacing w:after="0" w:line="240" w:lineRule="auto"/>
      </w:pPr>
      <w:r>
        <w:separator/>
      </w:r>
    </w:p>
  </w:endnote>
  <w:endnote w:type="continuationSeparator" w:id="0">
    <w:p w:rsidR="00095895" w:rsidRDefault="00095895" w:rsidP="00095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E66" w:rsidRDefault="00887E66">
    <w:pPr>
      <w:pStyle w:val="Fuzeile"/>
    </w:pPr>
    <w:r>
      <w:t xml:space="preserve">Alexander Behne, Kevin </w:t>
    </w:r>
    <w:proofErr w:type="spellStart"/>
    <w:r>
      <w:t>Kassing</w:t>
    </w:r>
    <w:proofErr w:type="spellEnd"/>
    <w:r>
      <w:t xml:space="preserve">, Pascal </w:t>
    </w:r>
    <w:proofErr w:type="spellStart"/>
    <w:r>
      <w:t>Rieksneuwöhner</w:t>
    </w:r>
    <w:proofErr w:type="spellEnd"/>
    <w:r>
      <w:t>, Miguel Winkel</w:t>
    </w:r>
    <w:r>
      <w:ptab w:relativeTo="margin" w:alignment="center" w:leader="none"/>
    </w:r>
    <w:r>
      <w:ptab w:relativeTo="margin" w:alignment="right" w:leader="none"/>
    </w:r>
    <w:r>
      <w:fldChar w:fldCharType="begin"/>
    </w:r>
    <w:r>
      <w:instrText xml:space="preserve"> PAGE  \* Arabic  \* MERGEFORMAT </w:instrText>
    </w:r>
    <w:r>
      <w:fldChar w:fldCharType="separate"/>
    </w:r>
    <w:r w:rsidR="00D9166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895" w:rsidRDefault="00095895" w:rsidP="00095895">
      <w:pPr>
        <w:spacing w:after="0" w:line="240" w:lineRule="auto"/>
      </w:pPr>
      <w:r>
        <w:separator/>
      </w:r>
    </w:p>
  </w:footnote>
  <w:footnote w:type="continuationSeparator" w:id="0">
    <w:p w:rsidR="00095895" w:rsidRDefault="00095895" w:rsidP="000958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895" w:rsidRDefault="00243E28">
    <w:pPr>
      <w:pStyle w:val="Kopfzeile"/>
    </w:pPr>
    <w:r>
      <w:t>Pflichtenheft</w:t>
    </w:r>
    <w:r w:rsidR="00095895">
      <w:ptab w:relativeTo="margin" w:alignment="center" w:leader="none"/>
    </w:r>
    <w:proofErr w:type="spellStart"/>
    <w:r>
      <w:t>Doz:Vogelhuber</w:t>
    </w:r>
    <w:proofErr w:type="spellEnd"/>
    <w:r w:rsidR="00095895">
      <w:ptab w:relativeTo="margin" w:alignment="right" w:leader="none"/>
    </w:r>
    <w:r>
      <w:fldChar w:fldCharType="begin"/>
    </w:r>
    <w:r>
      <w:instrText xml:space="preserve"> DATE  \@ "dd.MM.yyyy"  \* MERGEFORMAT </w:instrText>
    </w:r>
    <w:r>
      <w:fldChar w:fldCharType="separate"/>
    </w:r>
    <w:r w:rsidR="001508DB">
      <w:rPr>
        <w:noProof/>
      </w:rPr>
      <w:t>24.10.2018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D4423"/>
    <w:multiLevelType w:val="multilevel"/>
    <w:tmpl w:val="D382D7DC"/>
    <w:lvl w:ilvl="0">
      <w:start w:val="1"/>
      <w:numFmt w:val="decimal"/>
      <w:pStyle w:val="berschrift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8837FB2"/>
    <w:multiLevelType w:val="hybridMultilevel"/>
    <w:tmpl w:val="08F61C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772A55"/>
    <w:multiLevelType w:val="hybridMultilevel"/>
    <w:tmpl w:val="025C01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FD70C01"/>
    <w:multiLevelType w:val="hybridMultilevel"/>
    <w:tmpl w:val="43F0B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3C174C0"/>
    <w:multiLevelType w:val="hybridMultilevel"/>
    <w:tmpl w:val="955A341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BFC"/>
    <w:rsid w:val="00003B50"/>
    <w:rsid w:val="00042CA4"/>
    <w:rsid w:val="00055B49"/>
    <w:rsid w:val="00095895"/>
    <w:rsid w:val="000D0A7C"/>
    <w:rsid w:val="000D7182"/>
    <w:rsid w:val="000E0084"/>
    <w:rsid w:val="000F0367"/>
    <w:rsid w:val="00100227"/>
    <w:rsid w:val="001331C0"/>
    <w:rsid w:val="001508DB"/>
    <w:rsid w:val="00156F0C"/>
    <w:rsid w:val="00166B48"/>
    <w:rsid w:val="00185F69"/>
    <w:rsid w:val="001A1C1D"/>
    <w:rsid w:val="001B7EFD"/>
    <w:rsid w:val="001E353E"/>
    <w:rsid w:val="001F4833"/>
    <w:rsid w:val="0020160B"/>
    <w:rsid w:val="002139B2"/>
    <w:rsid w:val="00234A81"/>
    <w:rsid w:val="00243E28"/>
    <w:rsid w:val="00254776"/>
    <w:rsid w:val="002C70CD"/>
    <w:rsid w:val="002E028A"/>
    <w:rsid w:val="002F2357"/>
    <w:rsid w:val="002F57DC"/>
    <w:rsid w:val="002F66FE"/>
    <w:rsid w:val="00303672"/>
    <w:rsid w:val="00362F28"/>
    <w:rsid w:val="003A6632"/>
    <w:rsid w:val="003B5DA0"/>
    <w:rsid w:val="003B6D25"/>
    <w:rsid w:val="003C1DC8"/>
    <w:rsid w:val="003F4659"/>
    <w:rsid w:val="00414D7A"/>
    <w:rsid w:val="0042364A"/>
    <w:rsid w:val="004476D6"/>
    <w:rsid w:val="00461ABE"/>
    <w:rsid w:val="00465AE7"/>
    <w:rsid w:val="00473273"/>
    <w:rsid w:val="00481BD2"/>
    <w:rsid w:val="00497501"/>
    <w:rsid w:val="004A0064"/>
    <w:rsid w:val="004A2F56"/>
    <w:rsid w:val="004C5D23"/>
    <w:rsid w:val="004D54A3"/>
    <w:rsid w:val="004E4887"/>
    <w:rsid w:val="005060B7"/>
    <w:rsid w:val="005165EA"/>
    <w:rsid w:val="00516F70"/>
    <w:rsid w:val="00537956"/>
    <w:rsid w:val="00545BFC"/>
    <w:rsid w:val="005514F4"/>
    <w:rsid w:val="00587273"/>
    <w:rsid w:val="005974D9"/>
    <w:rsid w:val="005A20B3"/>
    <w:rsid w:val="005C7AB2"/>
    <w:rsid w:val="00613031"/>
    <w:rsid w:val="00623FCC"/>
    <w:rsid w:val="0063557B"/>
    <w:rsid w:val="00680194"/>
    <w:rsid w:val="00690F3B"/>
    <w:rsid w:val="0069320C"/>
    <w:rsid w:val="006951C1"/>
    <w:rsid w:val="006C640D"/>
    <w:rsid w:val="00704144"/>
    <w:rsid w:val="00771CAD"/>
    <w:rsid w:val="007D3C11"/>
    <w:rsid w:val="007F26EF"/>
    <w:rsid w:val="00815401"/>
    <w:rsid w:val="008409CC"/>
    <w:rsid w:val="00846574"/>
    <w:rsid w:val="00852622"/>
    <w:rsid w:val="00861254"/>
    <w:rsid w:val="00887E66"/>
    <w:rsid w:val="0092194F"/>
    <w:rsid w:val="009379A1"/>
    <w:rsid w:val="009C3562"/>
    <w:rsid w:val="009D3665"/>
    <w:rsid w:val="009D79A5"/>
    <w:rsid w:val="00A21354"/>
    <w:rsid w:val="00A322F0"/>
    <w:rsid w:val="00A460C9"/>
    <w:rsid w:val="00A81B00"/>
    <w:rsid w:val="00A91B53"/>
    <w:rsid w:val="00AA1503"/>
    <w:rsid w:val="00AB0DC9"/>
    <w:rsid w:val="00B16050"/>
    <w:rsid w:val="00B279D3"/>
    <w:rsid w:val="00B449C9"/>
    <w:rsid w:val="00B8054C"/>
    <w:rsid w:val="00B830E4"/>
    <w:rsid w:val="00B832E1"/>
    <w:rsid w:val="00B87873"/>
    <w:rsid w:val="00BA0DB5"/>
    <w:rsid w:val="00BB133D"/>
    <w:rsid w:val="00BC41FF"/>
    <w:rsid w:val="00BE0633"/>
    <w:rsid w:val="00BE1002"/>
    <w:rsid w:val="00C0197E"/>
    <w:rsid w:val="00C16440"/>
    <w:rsid w:val="00C203B0"/>
    <w:rsid w:val="00C47A0F"/>
    <w:rsid w:val="00C80CE5"/>
    <w:rsid w:val="00C87CC7"/>
    <w:rsid w:val="00CB3720"/>
    <w:rsid w:val="00CC22D4"/>
    <w:rsid w:val="00CE0A3B"/>
    <w:rsid w:val="00D019EA"/>
    <w:rsid w:val="00D02358"/>
    <w:rsid w:val="00D059BC"/>
    <w:rsid w:val="00D17E1D"/>
    <w:rsid w:val="00D2272E"/>
    <w:rsid w:val="00D271A1"/>
    <w:rsid w:val="00D31740"/>
    <w:rsid w:val="00D328D5"/>
    <w:rsid w:val="00D41F3D"/>
    <w:rsid w:val="00D600F3"/>
    <w:rsid w:val="00D67ABE"/>
    <w:rsid w:val="00D731D6"/>
    <w:rsid w:val="00D860E1"/>
    <w:rsid w:val="00D874EB"/>
    <w:rsid w:val="00D9166A"/>
    <w:rsid w:val="00DA4B81"/>
    <w:rsid w:val="00DA6E21"/>
    <w:rsid w:val="00DB1342"/>
    <w:rsid w:val="00DB7356"/>
    <w:rsid w:val="00DC7AE6"/>
    <w:rsid w:val="00DF74DB"/>
    <w:rsid w:val="00E02631"/>
    <w:rsid w:val="00E06BEB"/>
    <w:rsid w:val="00E924F8"/>
    <w:rsid w:val="00EC6954"/>
    <w:rsid w:val="00EF4C85"/>
    <w:rsid w:val="00EF4E55"/>
    <w:rsid w:val="00F213B9"/>
    <w:rsid w:val="00F32FE1"/>
    <w:rsid w:val="00F376BC"/>
    <w:rsid w:val="00FC61E0"/>
    <w:rsid w:val="00FE39F9"/>
    <w:rsid w:val="00FF06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63BA7D3"/>
  <w15:chartTrackingRefBased/>
  <w15:docId w15:val="{FCDC54CD-1982-432C-ACC3-5928AF57A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331C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331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951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331C0"/>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331C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A6E21"/>
    <w:pPr>
      <w:ind w:left="720"/>
      <w:contextualSpacing/>
    </w:pPr>
  </w:style>
  <w:style w:type="paragraph" w:styleId="Kopfzeile">
    <w:name w:val="header"/>
    <w:basedOn w:val="Standard"/>
    <w:link w:val="KopfzeileZchn"/>
    <w:uiPriority w:val="99"/>
    <w:unhideWhenUsed/>
    <w:rsid w:val="0009589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5895"/>
  </w:style>
  <w:style w:type="paragraph" w:styleId="Fuzeile">
    <w:name w:val="footer"/>
    <w:basedOn w:val="Standard"/>
    <w:link w:val="FuzeileZchn"/>
    <w:uiPriority w:val="99"/>
    <w:unhideWhenUsed/>
    <w:rsid w:val="0009589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5895"/>
  </w:style>
  <w:style w:type="paragraph" w:styleId="Titel">
    <w:name w:val="Title"/>
    <w:basedOn w:val="Standard"/>
    <w:next w:val="Standard"/>
    <w:link w:val="TitelZchn"/>
    <w:uiPriority w:val="10"/>
    <w:qFormat/>
    <w:rsid w:val="008612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6125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9D3665"/>
    <w:rPr>
      <w:color w:val="0563C1" w:themeColor="hyperlink"/>
      <w:u w:val="single"/>
    </w:rPr>
  </w:style>
  <w:style w:type="character" w:styleId="NichtaufgelsteErwhnung">
    <w:name w:val="Unresolved Mention"/>
    <w:basedOn w:val="Absatz-Standardschriftart"/>
    <w:uiPriority w:val="99"/>
    <w:semiHidden/>
    <w:unhideWhenUsed/>
    <w:rsid w:val="009D3665"/>
    <w:rPr>
      <w:color w:val="605E5C"/>
      <w:shd w:val="clear" w:color="auto" w:fill="E1DFDD"/>
    </w:rPr>
  </w:style>
  <w:style w:type="character" w:customStyle="1" w:styleId="berschrift3Zchn">
    <w:name w:val="Überschrift 3 Zchn"/>
    <w:basedOn w:val="Absatz-Standardschriftart"/>
    <w:link w:val="berschrift3"/>
    <w:uiPriority w:val="9"/>
    <w:rsid w:val="006951C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653</Words>
  <Characters>4114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bib</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Behne Alexander</dc:creator>
  <cp:keywords/>
  <dc:description/>
  <cp:lastModifiedBy>Alexander Behne</cp:lastModifiedBy>
  <cp:revision>123</cp:revision>
  <dcterms:created xsi:type="dcterms:W3CDTF">2018-10-12T08:18:00Z</dcterms:created>
  <dcterms:modified xsi:type="dcterms:W3CDTF">2018-10-24T13:02:00Z</dcterms:modified>
</cp:coreProperties>
</file>